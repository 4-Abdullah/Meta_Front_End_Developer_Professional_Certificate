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5393CAF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8380B36" w14:textId="60B5D3CC" w:rsidR="001B2ABD" w:rsidRDefault="004544AE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3A8B2455" wp14:editId="27E6473E">
                  <wp:extent cx="2056130" cy="2465228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aist-up-portrait-handsome-serious-unshaven-male-keeps-hands-together-dressed-dark-blue-shirt-has-talk-with-interlocutor-stands-against-white-wall-self-confident-man-freelancer_273609-16320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870" t="344" r="21020" b="4070"/>
                          <a:stretch/>
                        </pic:blipFill>
                        <pic:spPr bwMode="auto">
                          <a:xfrm>
                            <a:off x="0" y="0"/>
                            <a:ext cx="2061215" cy="2471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912D56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291D8DD" w14:textId="5518875D" w:rsidR="001B2ABD" w:rsidRDefault="004544AE" w:rsidP="001B2ABD">
            <w:pPr>
              <w:pStyle w:val="Title"/>
            </w:pPr>
            <w:r>
              <w:t>Alex</w:t>
            </w:r>
          </w:p>
          <w:p w14:paraId="70396735" w14:textId="7592324E" w:rsidR="001B2ABD" w:rsidRDefault="001B2ABD" w:rsidP="001B2ABD">
            <w:pPr>
              <w:pStyle w:val="Subtitle"/>
            </w:pPr>
          </w:p>
        </w:tc>
      </w:tr>
      <w:tr w:rsidR="001B2ABD" w14:paraId="1DEFA5BE" w14:textId="77777777" w:rsidTr="001B2ABD">
        <w:tc>
          <w:tcPr>
            <w:tcW w:w="3600" w:type="dxa"/>
          </w:tcPr>
          <w:p w14:paraId="00478BEF" w14:textId="4331756F" w:rsidR="004544AE" w:rsidRDefault="004544AE" w:rsidP="00036450">
            <w:pPr>
              <w:pStyle w:val="Heading3"/>
            </w:pPr>
          </w:p>
          <w:p w14:paraId="16EF10FC" w14:textId="2C227CBE" w:rsidR="004544AE" w:rsidRPr="004544AE" w:rsidRDefault="004544AE" w:rsidP="004544A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4544AE">
              <w:rPr>
                <w:rStyle w:val="Strong"/>
                <w:sz w:val="24"/>
                <w:szCs w:val="24"/>
              </w:rPr>
              <w:t>A</w:t>
            </w:r>
            <w:r>
              <w:rPr>
                <w:rStyle w:val="Strong"/>
                <w:sz w:val="24"/>
                <w:szCs w:val="24"/>
              </w:rPr>
              <w:t>GE</w:t>
            </w:r>
            <w:r w:rsidRPr="004544AE">
              <w:rPr>
                <w:sz w:val="24"/>
                <w:szCs w:val="24"/>
              </w:rPr>
              <w:t>: 28</w:t>
            </w:r>
          </w:p>
          <w:p w14:paraId="6C6B5110" w14:textId="3EBF140C" w:rsidR="004544AE" w:rsidRPr="004544AE" w:rsidRDefault="004544AE" w:rsidP="006F4746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OCCUPATION</w:t>
            </w:r>
            <w:r w:rsidRPr="004544AE">
              <w:rPr>
                <w:sz w:val="24"/>
                <w:szCs w:val="24"/>
              </w:rPr>
              <w:t>: M</w:t>
            </w:r>
            <w:r>
              <w:rPr>
                <w:sz w:val="24"/>
                <w:szCs w:val="24"/>
              </w:rPr>
              <w:t>ANAGER</w:t>
            </w:r>
          </w:p>
          <w:p w14:paraId="6C11B185" w14:textId="209E4F23" w:rsidR="004544AE" w:rsidRPr="004544AE" w:rsidRDefault="004544AE" w:rsidP="006F4746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MARTIAL STATUS</w:t>
            </w:r>
            <w:r w:rsidRPr="004544AE">
              <w:rPr>
                <w:sz w:val="24"/>
                <w:szCs w:val="24"/>
              </w:rPr>
              <w:t>: M</w:t>
            </w:r>
            <w:r>
              <w:rPr>
                <w:sz w:val="24"/>
                <w:szCs w:val="24"/>
              </w:rPr>
              <w:t>ARRIED</w:t>
            </w:r>
          </w:p>
          <w:p w14:paraId="5D20BC87" w14:textId="4F617EA1" w:rsidR="004544AE" w:rsidRPr="004544AE" w:rsidRDefault="004544AE" w:rsidP="006F4746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Tech</w:t>
            </w:r>
            <w:r w:rsidRPr="004544AE">
              <w:rPr>
                <w:rStyle w:val="Strong"/>
                <w:sz w:val="24"/>
                <w:szCs w:val="24"/>
              </w:rPr>
              <w:t xml:space="preserve"> Level</w:t>
            </w:r>
            <w:r w:rsidRPr="004544AE">
              <w:rPr>
                <w:sz w:val="24"/>
                <w:szCs w:val="24"/>
              </w:rPr>
              <w:t>: M</w:t>
            </w:r>
            <w:r>
              <w:rPr>
                <w:sz w:val="24"/>
                <w:szCs w:val="24"/>
              </w:rPr>
              <w:t>EDIUM</w:t>
            </w:r>
          </w:p>
          <w:p w14:paraId="5FD9FD15" w14:textId="343B2C56" w:rsidR="001B2ABD" w:rsidRDefault="00037F93" w:rsidP="00036450">
            <w:pPr>
              <w:pStyle w:val="Heading3"/>
            </w:pPr>
            <w:r>
              <w:t>Quote</w:t>
            </w:r>
          </w:p>
          <w:p w14:paraId="5E817C50" w14:textId="4CAEDED3" w:rsidR="004D3011" w:rsidRPr="004D3011" w:rsidRDefault="006F4746" w:rsidP="006F4746">
            <w:r>
              <w:t>B</w:t>
            </w:r>
            <w:r>
              <w:t>alances a busy work li</w:t>
            </w:r>
            <w:r>
              <w:t xml:space="preserve">fe with personal commitments, </w:t>
            </w:r>
            <w:r>
              <w:t>value efficiency and quality in everything enjoy exploring new places and experiences. Cel</w:t>
            </w:r>
            <w:r>
              <w:t>ebrating special moments with</w:t>
            </w:r>
            <w:r>
              <w:t xml:space="preserve"> loved </w:t>
            </w:r>
            <w:r>
              <w:t>ones</w:t>
            </w:r>
            <w:bookmarkStart w:id="0" w:name="_GoBack"/>
            <w:bookmarkEnd w:id="0"/>
          </w:p>
        </w:tc>
        <w:tc>
          <w:tcPr>
            <w:tcW w:w="720" w:type="dxa"/>
          </w:tcPr>
          <w:p w14:paraId="288AF4F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5E44A6B" w14:textId="5112B653" w:rsidR="001B2ABD" w:rsidRDefault="00037F93" w:rsidP="00036450">
            <w:pPr>
              <w:pStyle w:val="Heading2"/>
            </w:pPr>
            <w:r>
              <w:t>BIO</w:t>
            </w:r>
          </w:p>
          <w:p w14:paraId="45867ACB" w14:textId="1EAC51CC" w:rsidR="00A5701A" w:rsidRDefault="00A5701A" w:rsidP="00036450">
            <w:r>
              <w:t>Alex is a busy professional who works as a manager. He values efficiency and convenience due to his hectic schedule.</w:t>
            </w:r>
            <w:r>
              <w:t xml:space="preserve"> </w:t>
            </w:r>
            <w:r>
              <w:t xml:space="preserve">Alex frequently uses apps for making reservations, ordering food, </w:t>
            </w:r>
            <w:r>
              <w:t>and other services to save time.</w:t>
            </w:r>
          </w:p>
          <w:p w14:paraId="49657918" w14:textId="2F0A9F1A" w:rsidR="00036450" w:rsidRDefault="00A5701A" w:rsidP="00036450">
            <w:r>
              <w:rPr>
                <w:rStyle w:val="Strong"/>
              </w:rPr>
              <w:t>Lifestyle</w:t>
            </w:r>
            <w:r>
              <w:t>: Alex and his spouse enjoy trying new restaurants and exploring different cuisines. They often celebrate special occasions by dining out.</w:t>
            </w:r>
          </w:p>
          <w:p w14:paraId="78663ACA" w14:textId="6E851586" w:rsidR="00036450" w:rsidRDefault="00036450" w:rsidP="00036450"/>
          <w:p w14:paraId="04EA465B" w14:textId="764A7A93" w:rsidR="00036450" w:rsidRDefault="00037F93" w:rsidP="00036450">
            <w:pPr>
              <w:pStyle w:val="Heading2"/>
            </w:pPr>
            <w:r>
              <w:t>Core Needs</w:t>
            </w:r>
          </w:p>
          <w:p w14:paraId="05A7BF2E" w14:textId="21C545C5" w:rsidR="00A5701A" w:rsidRDefault="00A5701A" w:rsidP="006F4746">
            <w:pPr>
              <w:spacing w:before="100" w:beforeAutospacing="1" w:after="100" w:afterAutospacing="1"/>
            </w:pPr>
            <w:r>
              <w:t>Alex's wedding anniversary is coming up, and he wants to plan a special dinner at "Little Lemon," a popular restaurant known for its exquisite dishes and cozy ambiance.</w:t>
            </w:r>
          </w:p>
          <w:p w14:paraId="66139E46" w14:textId="58CFF631" w:rsidR="004D3011" w:rsidRDefault="004D3011" w:rsidP="00036450"/>
          <w:p w14:paraId="4EE820A7" w14:textId="17EFB71C" w:rsidR="00037F93" w:rsidRDefault="00037F93" w:rsidP="00037F93">
            <w:pPr>
              <w:pStyle w:val="Heading2"/>
            </w:pPr>
            <w:r>
              <w:t>frustrations</w:t>
            </w:r>
          </w:p>
          <w:p w14:paraId="71993769" w14:textId="14EBFABF" w:rsidR="00036450" w:rsidRPr="004544AE" w:rsidRDefault="00A5701A" w:rsidP="006F4746">
            <w:pPr>
              <w:spacing w:before="100" w:beforeAutospacing="1" w:after="100" w:afterAutospacing="1"/>
            </w:pPr>
            <w:r>
              <w:t>Alex discovers that Little Lemon only accepts reservations, which can sometimes be cumbersome to make due to his busy work life.</w:t>
            </w:r>
          </w:p>
        </w:tc>
      </w:tr>
    </w:tbl>
    <w:p w14:paraId="0DB62166" w14:textId="77777777" w:rsidR="00AF4007" w:rsidRDefault="00AF4007" w:rsidP="000C45FF">
      <w:pPr>
        <w:tabs>
          <w:tab w:val="left" w:pos="990"/>
        </w:tabs>
      </w:pPr>
    </w:p>
    <w:sectPr w:rsidR="00AF4007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30E39" w14:textId="77777777" w:rsidR="00721828" w:rsidRDefault="00721828" w:rsidP="000C45FF">
      <w:r>
        <w:separator/>
      </w:r>
    </w:p>
  </w:endnote>
  <w:endnote w:type="continuationSeparator" w:id="0">
    <w:p w14:paraId="540CAEA0" w14:textId="77777777" w:rsidR="00721828" w:rsidRDefault="0072182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A0D7D" w14:textId="77777777" w:rsidR="00721828" w:rsidRDefault="00721828" w:rsidP="000C45FF">
      <w:r>
        <w:separator/>
      </w:r>
    </w:p>
  </w:footnote>
  <w:footnote w:type="continuationSeparator" w:id="0">
    <w:p w14:paraId="748ECD76" w14:textId="77777777" w:rsidR="00721828" w:rsidRDefault="0072182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29C96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3E80D55D" wp14:editId="6F8625F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5F91"/>
    <w:multiLevelType w:val="multilevel"/>
    <w:tmpl w:val="2270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93"/>
    <w:rsid w:val="00036450"/>
    <w:rsid w:val="00037F93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544AE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F4746"/>
    <w:rsid w:val="00715FCB"/>
    <w:rsid w:val="00721828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9A7E9E"/>
    <w:rsid w:val="00A2118D"/>
    <w:rsid w:val="00A5701A"/>
    <w:rsid w:val="00AD0A50"/>
    <w:rsid w:val="00AD76E2"/>
    <w:rsid w:val="00AF4007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0359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F67F4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Strong">
    <w:name w:val="Strong"/>
    <w:basedOn w:val="DefaultParagraphFont"/>
    <w:uiPriority w:val="22"/>
    <w:qFormat/>
    <w:rsid w:val="00A570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5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orr\AppData\Local\Microsoft\Office\16.0\DTS\en-IE%7b1AB94AC8-3BB6-4939-942C-7D79462A7236%7d\%7b311FE268-C7DA-4E77-9A7E-B999D068C4A4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{311FE268-C7DA-4E77-9A7E-B999D068C4A4}tf00546271_win32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2023-10-11T07:48:00Z</dcterms:created>
  <dcterms:modified xsi:type="dcterms:W3CDTF">2024-08-05T08:28:00Z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bf70eeb7-01f3-48aa-81bd-8e772a9ce36f</vt:lpwstr>
  </property>
</Properties>
</file>